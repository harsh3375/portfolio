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7EDC" w14:textId="6AE832F5" w:rsidR="00A27E0C" w:rsidRPr="0019127D" w:rsidRDefault="00EB45F2" w:rsidP="00A27E0C">
      <w:pPr>
        <w:pStyle w:val="Title"/>
        <w:rPr>
          <w:color w:val="auto"/>
        </w:rPr>
      </w:pPr>
      <w:r w:rsidRPr="0019127D">
        <w:rPr>
          <w:color w:val="auto"/>
        </w:rPr>
        <w:t>Harsh Kumar Yadav</w:t>
      </w:r>
    </w:p>
    <w:p w14:paraId="2E3EA600" w14:textId="52C8EF7D" w:rsidR="00397C32" w:rsidRPr="00A812FD" w:rsidRDefault="00EB45F2" w:rsidP="00397C32">
      <w:pPr>
        <w:pStyle w:val="ContactInfo"/>
        <w:rPr>
          <w:sz w:val="22"/>
          <w:szCs w:val="22"/>
          <w:u w:val="single"/>
        </w:rPr>
      </w:pPr>
      <w:r w:rsidRPr="00A812FD">
        <w:rPr>
          <w:u w:val="single"/>
        </w:rPr>
        <w:t>Ph: +91-7899724697 |Email:</w:t>
      </w:r>
      <w:r w:rsidR="00397C32" w:rsidRPr="00A812FD">
        <w:rPr>
          <w:u w:val="single"/>
        </w:rPr>
        <w:t>  </w:t>
      </w:r>
      <w:r w:rsidRPr="00A812FD">
        <w:rPr>
          <w:u w:val="single"/>
        </w:rPr>
        <w:t>yharsh800@gmail.com </w:t>
      </w:r>
      <w:r w:rsidR="00F05144" w:rsidRPr="00A812FD">
        <w:rPr>
          <w:u w:val="single"/>
        </w:rPr>
        <w:t>| </w:t>
      </w:r>
      <w:r w:rsidR="00F05144">
        <w:rPr>
          <w:u w:val="single"/>
        </w:rPr>
        <w:t>Marathahalli</w:t>
      </w:r>
      <w:r w:rsidRPr="00A812FD">
        <w:rPr>
          <w:u w:val="single"/>
        </w:rPr>
        <w:t xml:space="preserve">, </w:t>
      </w:r>
      <w:r w:rsidR="00F05144">
        <w:rPr>
          <w:u w:val="single"/>
        </w:rPr>
        <w:t>Bengaluru</w:t>
      </w:r>
      <w:r w:rsidR="008B1AFA" w:rsidRPr="00A812FD">
        <w:rPr>
          <w:u w:val="single"/>
        </w:rPr>
        <w:t>-</w:t>
      </w:r>
      <w:r w:rsidR="00F05144">
        <w:rPr>
          <w:rFonts w:ascii="Avenir Next" w:hAnsi="Avenir Next" w:cs="Avenir Next"/>
          <w:color w:val="000000"/>
          <w:u w:val="single"/>
          <w:lang w:val="en-GB"/>
        </w:rPr>
        <w:t>560037</w:t>
      </w:r>
    </w:p>
    <w:p w14:paraId="505310EF" w14:textId="02C5E290" w:rsidR="00BE0620" w:rsidRDefault="006F1211" w:rsidP="00BE7CE7">
      <w:pPr>
        <w:pStyle w:val="Date"/>
        <w:spacing w:after="0" w:line="240" w:lineRule="auto"/>
      </w:pPr>
      <w:sdt>
        <w:sdtPr>
          <w:alias w:val="Date:"/>
          <w:tag w:val="Date:"/>
          <w:id w:val="313297803"/>
          <w:placeholder>
            <w:docPart w:val="211541C072E04E89A6EE69A2BFAD59FE"/>
          </w:placeholder>
          <w:temporary/>
          <w:showingPlcHdr/>
          <w15:appearance w15:val="hidden"/>
        </w:sdtPr>
        <w:sdtEndPr/>
        <w:sdtContent>
          <w:r w:rsidR="00397C32">
            <w:t>Date</w:t>
          </w:r>
        </w:sdtContent>
      </w:sdt>
      <w:r w:rsidR="00DD7A40">
        <w:t xml:space="preserve">: </w:t>
      </w:r>
      <w:r w:rsidR="00F77DA6">
        <w:tab/>
      </w:r>
      <w:r w:rsidR="00F05144">
        <w:t xml:space="preserve">      </w:t>
      </w:r>
      <w:r w:rsidR="00F74A17">
        <w:t>5/06/2018</w:t>
      </w:r>
    </w:p>
    <w:p w14:paraId="41A956DD" w14:textId="19F45D54" w:rsidR="00205861" w:rsidRPr="00205861" w:rsidRDefault="003D00EC" w:rsidP="00397C32">
      <w:p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Company:</w:t>
      </w:r>
      <w:r w:rsidR="00F05144" w:rsidRPr="00F05144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r w:rsidR="00F74A17">
        <w:rPr>
          <w:rFonts w:ascii="Helvetica" w:hAnsi="Helvetica"/>
          <w:color w:val="000000"/>
          <w:sz w:val="21"/>
          <w:szCs w:val="21"/>
          <w:shd w:val="clear" w:color="auto" w:fill="FFFFFF"/>
        </w:rPr>
        <w:t>TandemNZ</w:t>
      </w:r>
    </w:p>
    <w:p w14:paraId="1D6D06C8" w14:textId="50FC6474" w:rsidR="00205861" w:rsidRPr="00205861" w:rsidRDefault="00205861" w:rsidP="00397C32">
      <w:pPr>
        <w:rPr>
          <w:rFonts w:ascii="Arial" w:hAnsi="Arial" w:cs="Arial"/>
          <w:b/>
          <w:shd w:val="clear" w:color="auto" w:fill="FFFFFF"/>
        </w:rPr>
      </w:pPr>
      <w:r w:rsidRPr="00205861">
        <w:rPr>
          <w:rFonts w:ascii="Arial" w:hAnsi="Arial" w:cs="Arial"/>
          <w:b/>
          <w:shd w:val="clear" w:color="auto" w:fill="FFFFFF"/>
        </w:rPr>
        <w:t xml:space="preserve">Designation: </w:t>
      </w:r>
      <w:r w:rsidR="00F74A17">
        <w:rPr>
          <w:rFonts w:ascii="Arial" w:hAnsi="Arial" w:cs="Arial"/>
          <w:color w:val="222222"/>
          <w:sz w:val="26"/>
          <w:szCs w:val="26"/>
          <w:shd w:val="clear" w:color="auto" w:fill="FFFFFF"/>
        </w:rPr>
        <w:t>Business Analyst</w:t>
      </w:r>
    </w:p>
    <w:p w14:paraId="5FEF9A34" w14:textId="407C4483" w:rsidR="008B1AFA" w:rsidRPr="008B1AFA" w:rsidRDefault="008B1AFA" w:rsidP="00397C32">
      <w:pPr>
        <w:rPr>
          <w:rFonts w:ascii="Arial" w:hAnsi="Arial" w:cs="Arial"/>
          <w:b/>
          <w:shd w:val="clear" w:color="auto" w:fill="FFFFFF"/>
        </w:rPr>
      </w:pPr>
      <w:r w:rsidRPr="008B1AFA">
        <w:rPr>
          <w:rFonts w:ascii="Arial" w:hAnsi="Arial" w:cs="Arial"/>
          <w:b/>
          <w:shd w:val="clear" w:color="auto" w:fill="FFFFFF"/>
        </w:rPr>
        <w:t xml:space="preserve">Dear </w:t>
      </w:r>
      <w:r w:rsidR="006E430C">
        <w:rPr>
          <w:rFonts w:ascii="Arial" w:hAnsi="Arial" w:cs="Arial"/>
          <w:b/>
          <w:shd w:val="clear" w:color="auto" w:fill="FFFFFF"/>
        </w:rPr>
        <w:t>Sir,</w:t>
      </w:r>
    </w:p>
    <w:p w14:paraId="73C4AD35" w14:textId="2CA51889" w:rsidR="00D4245F" w:rsidRPr="008F0A8A" w:rsidRDefault="00D4245F" w:rsidP="00640045">
      <w:pPr>
        <w:shd w:val="clear" w:color="auto" w:fill="FFFFFF"/>
        <w:spacing w:after="0" w:line="240" w:lineRule="auto"/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</w:pP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I am writing to express my interest in the </w:t>
      </w:r>
      <w:r w:rsidR="00205861" w:rsidRPr="0020586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Consultant-Analytics (Tableau)</w:t>
      </w:r>
      <w:r w:rsidR="00205861">
        <w:rPr>
          <w:b/>
          <w:bCs/>
          <w:color w:val="28374A"/>
        </w:rPr>
        <w:t xml:space="preserve"> 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I believe I would make a terrific fit for the role. Prior to relocating to </w:t>
      </w:r>
      <w:r w:rsidR="00FF306F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Bengaluru,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I </w:t>
      </w:r>
      <w:r w:rsidR="0078433F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am carrying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2.4 </w:t>
      </w:r>
      <w:r w:rsidR="004E52A1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years’ Experience </w:t>
      </w:r>
      <w:r w:rsidR="00344818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i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n Operations for Accenture </w:t>
      </w:r>
      <w:r w:rsidR="00806E77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and 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Cognizant technology solutions. </w:t>
      </w:r>
      <w:r w:rsidR="00FF306F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Additionally,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I have a Bachelor’s Degree </w:t>
      </w:r>
      <w:r w:rsidR="00E01D44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in Commerce from Shobhit University 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and I have 3 Certifications. </w:t>
      </w:r>
    </w:p>
    <w:p w14:paraId="059C229F" w14:textId="4D0ABCCD" w:rsidR="0015413D" w:rsidRPr="001B58D9" w:rsidRDefault="0015413D" w:rsidP="0015413D">
      <w:pPr>
        <w:shd w:val="clear" w:color="auto" w:fill="FFFFFF"/>
        <w:spacing w:after="0" w:line="240" w:lineRule="auto"/>
        <w:rPr>
          <w:rFonts w:ascii="Open Sans" w:hAnsi="Open Sans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1B58D9">
        <w:rPr>
          <w:rFonts w:ascii="Open Sans" w:hAnsi="Open Sans"/>
          <w:b/>
          <w:color w:val="000000" w:themeColor="text1"/>
          <w:sz w:val="21"/>
          <w:szCs w:val="21"/>
          <w:u w:val="single"/>
          <w:shd w:val="clear" w:color="auto" w:fill="FFFFFF"/>
        </w:rPr>
        <w:t>Certifications:</w:t>
      </w:r>
    </w:p>
    <w:p w14:paraId="504CD863" w14:textId="31C22808" w:rsidR="00D4245F" w:rsidRPr="008F0A8A" w:rsidRDefault="00D4245F" w:rsidP="0015413D">
      <w:pPr>
        <w:shd w:val="clear" w:color="auto" w:fill="FFFFFF"/>
        <w:spacing w:after="0" w:line="240" w:lineRule="auto"/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</w:pPr>
      <w:r w:rsidRPr="008F0A8A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 xml:space="preserve">Eduventures:            </w:t>
      </w:r>
      <w:r w:rsidRPr="008F0A8A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ab/>
        <w:t xml:space="preserve"> </w:t>
      </w:r>
      <w:r w:rsidR="001B58D9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ab/>
      </w:r>
      <w:r w:rsidR="001B58D9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ab/>
      </w:r>
      <w:r w:rsidR="001B58D9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ab/>
      </w:r>
      <w:r w:rsidRPr="008F0A8A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“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Certified Business Analytics Professional in R and SAS”</w:t>
      </w:r>
    </w:p>
    <w:p w14:paraId="2F163C69" w14:textId="0024FB76" w:rsidR="00D4245F" w:rsidRDefault="00D4245F" w:rsidP="0015413D">
      <w:pPr>
        <w:shd w:val="clear" w:color="auto" w:fill="FFFFFF"/>
        <w:spacing w:after="0" w:line="240" w:lineRule="auto"/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</w:pPr>
      <w:r w:rsidRPr="008F0A8A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Coursera</w:t>
      </w:r>
      <w:r w:rsidR="001B58D9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 xml:space="preserve"> - </w:t>
      </w:r>
      <w:r w:rsidR="001B58D9" w:rsidRPr="001B58D9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Johns Hopkins University</w:t>
      </w:r>
      <w:r w:rsidRPr="008F0A8A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 xml:space="preserve"> :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            “R Programming”</w:t>
      </w:r>
    </w:p>
    <w:p w14:paraId="25CF92B2" w14:textId="5A3E5E05" w:rsidR="00C47B7F" w:rsidRPr="008F0A8A" w:rsidRDefault="00C47B7F" w:rsidP="0015413D">
      <w:pPr>
        <w:shd w:val="clear" w:color="auto" w:fill="FFFFFF"/>
        <w:spacing w:after="0" w:line="240" w:lineRule="auto"/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</w:pPr>
      <w:r w:rsidRPr="008F0A8A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Coursera</w:t>
      </w:r>
      <w:r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 xml:space="preserve"> - </w:t>
      </w:r>
      <w:r w:rsidRPr="001B58D9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Johns Hopkins University</w:t>
      </w:r>
      <w:r w:rsidRPr="008F0A8A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 xml:space="preserve"> :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            “</w:t>
      </w:r>
      <w:r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Exploratory Data Analysis</w:t>
      </w:r>
      <w:bookmarkStart w:id="0" w:name="_GoBack"/>
      <w:bookmarkEnd w:id="0"/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”</w:t>
      </w:r>
    </w:p>
    <w:p w14:paraId="54329D29" w14:textId="7009CE72" w:rsidR="00504E44" w:rsidRDefault="00D4245F" w:rsidP="0015413D">
      <w:pPr>
        <w:shd w:val="clear" w:color="auto" w:fill="FFFFFF"/>
        <w:spacing w:after="0" w:line="240" w:lineRule="auto"/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</w:pPr>
      <w:r w:rsidRPr="008F0A8A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IBM-</w:t>
      </w:r>
      <w:r w:rsidR="00680C46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Cognitive Class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:  </w:t>
      </w:r>
      <w:r w:rsidR="001B58D9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ab/>
      </w:r>
      <w:r w:rsidR="001B58D9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ab/>
      </w:r>
      <w:r w:rsidR="001B58D9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ab/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“ Introduction to r - R 101 ”  </w:t>
      </w:r>
    </w:p>
    <w:p w14:paraId="5B0BEE54" w14:textId="1D6A292A" w:rsidR="00106219" w:rsidRPr="00106219" w:rsidRDefault="00106219" w:rsidP="00106219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r w:rsidRPr="00106219">
        <w:rPr>
          <w:rFonts w:ascii="Open Sans" w:eastAsiaTheme="minorEastAsia" w:hAnsi="Open Sans" w:cstheme="minorBidi"/>
          <w:b/>
          <w:color w:val="000000" w:themeColor="text1"/>
          <w:sz w:val="21"/>
          <w:szCs w:val="21"/>
          <w:shd w:val="clear" w:color="auto" w:fill="FFFFFF"/>
        </w:rPr>
        <w:t>Udemy:</w:t>
      </w:r>
      <w:r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ab/>
      </w:r>
      <w:r w:rsidR="001B58D9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ab/>
      </w:r>
      <w:r w:rsidR="001B58D9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ab/>
      </w:r>
      <w:r w:rsidR="001B58D9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“</w:t>
      </w:r>
      <w:r w:rsidRPr="00106219">
        <w:rPr>
          <w:rFonts w:ascii="Open Sans" w:eastAsiaTheme="minorEastAsia" w:hAnsi="Open Sans" w:cstheme="minorBidi"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7" w:history="1">
        <w:r w:rsidRPr="00106219">
          <w:rPr>
            <w:rFonts w:ascii="Open Sans" w:eastAsiaTheme="minorEastAsia" w:hAnsi="Open Sans" w:cstheme="minorBidi"/>
            <w:color w:val="000000" w:themeColor="text1"/>
            <w:sz w:val="21"/>
            <w:szCs w:val="21"/>
            <w:shd w:val="clear" w:color="auto" w:fill="FFFFFF"/>
          </w:rPr>
          <w:t>SQL - MySQL for Data Analytics and Business Intelligence</w:t>
        </w:r>
      </w:hyperlink>
      <w:r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”</w:t>
      </w:r>
    </w:p>
    <w:p w14:paraId="4BA6DB33" w14:textId="77777777" w:rsidR="0015413D" w:rsidRPr="008F0A8A" w:rsidRDefault="0015413D" w:rsidP="0015413D">
      <w:pPr>
        <w:shd w:val="clear" w:color="auto" w:fill="FFFFFF"/>
        <w:spacing w:after="0" w:line="240" w:lineRule="auto"/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</w:pPr>
    </w:p>
    <w:p w14:paraId="4D847828" w14:textId="77777777" w:rsidR="00A97308" w:rsidRPr="008F0A8A" w:rsidRDefault="00A97308" w:rsidP="00A97308">
      <w:pPr>
        <w:shd w:val="clear" w:color="auto" w:fill="FFFFFF"/>
        <w:spacing w:after="0" w:line="240" w:lineRule="auto"/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</w:pPr>
      <w:r w:rsidRPr="008F0A8A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S</w:t>
      </w:r>
      <w:r w:rsidR="00504E44" w:rsidRPr="008F0A8A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kill</w:t>
      </w:r>
      <w:r w:rsidR="00D16326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:</w:t>
      </w:r>
    </w:p>
    <w:p w14:paraId="57B0026A" w14:textId="4AEA942B" w:rsidR="00806E77" w:rsidRPr="008F0A8A" w:rsidRDefault="00D16326" w:rsidP="00A97308">
      <w:pPr>
        <w:shd w:val="clear" w:color="auto" w:fill="FFFFFF"/>
        <w:spacing w:after="0" w:line="240" w:lineRule="auto"/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</w:pP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Predictive Modeling, Data Visualization</w:t>
      </w:r>
      <w:r w:rsidR="00806E77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, statistical Analysis, Data Extraction</w:t>
      </w:r>
    </w:p>
    <w:p w14:paraId="79E0BD19" w14:textId="18235407" w:rsidR="00D16326" w:rsidRPr="008F0A8A" w:rsidRDefault="00D16326" w:rsidP="00A97308">
      <w:pPr>
        <w:shd w:val="clear" w:color="auto" w:fill="FFFFFF"/>
        <w:spacing w:after="0" w:line="240" w:lineRule="auto"/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</w:pPr>
      <w:r w:rsidRPr="00205861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Tools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:</w:t>
      </w:r>
      <w:r w:rsidR="0020586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ab/>
      </w:r>
      <w:r w:rsidR="0020586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ab/>
      </w:r>
      <w:r w:rsidR="005C38E8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Tableau</w:t>
      </w:r>
      <w:r w:rsidR="005C38E8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,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R, SAS, SQL</w:t>
      </w:r>
      <w:r w:rsidR="00C66930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,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Python </w:t>
      </w:r>
      <w:r w:rsidR="00C66930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-Jupiter, Spyder  </w:t>
      </w:r>
      <w:r w:rsidR="00C66930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●</w:t>
      </w:r>
      <w:r w:rsidR="00C66930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Numpy</w:t>
      </w:r>
      <w:r w:rsidR="00C66930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●</w:t>
      </w:r>
      <w:r w:rsidR="00C66930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Pandas</w:t>
      </w:r>
      <w:r w:rsidR="00C66930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●</w:t>
      </w:r>
      <w:r w:rsidR="00C66930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Matplotlib</w:t>
      </w:r>
      <w:r w:rsidR="00C66930"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● </w:t>
      </w:r>
      <w:r w:rsidR="00C66930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Seaborn</w:t>
      </w:r>
    </w:p>
    <w:p w14:paraId="12385E4F" w14:textId="0C340DE4" w:rsidR="00D16326" w:rsidRPr="008F0A8A" w:rsidRDefault="00D16326" w:rsidP="00D16326">
      <w:pPr>
        <w:shd w:val="clear" w:color="auto" w:fill="FFFFFF"/>
        <w:spacing w:after="0" w:line="240" w:lineRule="auto"/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</w:pPr>
      <w:r w:rsidRPr="00205861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Machine Learning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: - ●Linear Regression ● Polynomial Regression ● Logistic Regression ● Decision Tree ● Boosting Machine ● KNN ●K-Means ● Random Forest</w:t>
      </w:r>
    </w:p>
    <w:p w14:paraId="44059E1F" w14:textId="573B34C2" w:rsidR="00D16326" w:rsidRDefault="00205861" w:rsidP="00D16326">
      <w:pPr>
        <w:shd w:val="clear" w:color="auto" w:fill="FFFFFF"/>
        <w:spacing w:after="0" w:line="240" w:lineRule="auto"/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</w:pPr>
      <w:r w:rsidRPr="00205861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Data Visualization</w:t>
      </w:r>
      <w:r w:rsidRPr="0020586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:  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●</w:t>
      </w:r>
      <w:r w:rsidRPr="0020586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Tableau, 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●</w:t>
      </w:r>
      <w:r w:rsidRPr="0020586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Python: Matplotlib, Seaborn, </w:t>
      </w:r>
      <w:r w:rsidR="005C38E8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Bokeh, 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●</w:t>
      </w:r>
      <w:r w:rsidRPr="0020586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R: GGPLOT</w:t>
      </w:r>
    </w:p>
    <w:p w14:paraId="161D2693" w14:textId="77777777" w:rsidR="00205861" w:rsidRPr="00205861" w:rsidRDefault="00205861" w:rsidP="00D16326">
      <w:pPr>
        <w:shd w:val="clear" w:color="auto" w:fill="FFFFFF"/>
        <w:spacing w:after="0" w:line="240" w:lineRule="auto"/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</w:pPr>
    </w:p>
    <w:p w14:paraId="3B4A2D2C" w14:textId="72C7D5ED" w:rsidR="00A97308" w:rsidRPr="008F0A8A" w:rsidRDefault="00D16326" w:rsidP="00D16326">
      <w:pPr>
        <w:shd w:val="clear" w:color="auto" w:fill="FFFFFF"/>
        <w:spacing w:after="0" w:line="240" w:lineRule="auto"/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</w:pPr>
      <w:r w:rsidRPr="008F0A8A">
        <w:rPr>
          <w:rFonts w:ascii="Open Sans" w:hAnsi="Open Sans"/>
          <w:b/>
          <w:color w:val="000000" w:themeColor="text1"/>
          <w:sz w:val="21"/>
          <w:szCs w:val="21"/>
          <w:shd w:val="clear" w:color="auto" w:fill="FFFFFF"/>
        </w:rPr>
        <w:t>Projects</w:t>
      </w:r>
      <w:r w:rsidRPr="008F0A8A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:</w:t>
      </w:r>
    </w:p>
    <w:p w14:paraId="7FBEB501" w14:textId="1EA35A5C" w:rsidR="00D16326" w:rsidRPr="008F0A8A" w:rsidRDefault="00D16326" w:rsidP="00D16326">
      <w:pPr>
        <w:shd w:val="clear" w:color="auto" w:fill="FFFFFF"/>
        <w:spacing w:after="0" w:line="240" w:lineRule="auto"/>
        <w:rPr>
          <w:rFonts w:eastAsia="Georgia"/>
          <w:color w:val="000000" w:themeColor="text1"/>
        </w:rPr>
      </w:pPr>
      <w:r w:rsidRPr="008F0A8A">
        <w:rPr>
          <w:rFonts w:eastAsia="Georgia"/>
          <w:b/>
          <w:color w:val="000000" w:themeColor="text1"/>
        </w:rPr>
        <w:t xml:space="preserve">Banking: </w:t>
      </w:r>
      <w:r w:rsidRPr="008F0A8A">
        <w:rPr>
          <w:rFonts w:eastAsia="Georgia"/>
          <w:color w:val="000000" w:themeColor="text1"/>
        </w:rPr>
        <w:t>A bank in Portugal was rolling out a new term deposits product for its existing customers.</w:t>
      </w:r>
    </w:p>
    <w:p w14:paraId="7BCE2BBF" w14:textId="034E9A8F" w:rsidR="009B4FF8" w:rsidRPr="008F0A8A" w:rsidRDefault="009B4FF8" w:rsidP="00D16326">
      <w:pPr>
        <w:shd w:val="clear" w:color="auto" w:fill="FFFFFF"/>
        <w:spacing w:after="0" w:line="240" w:lineRule="auto"/>
        <w:rPr>
          <w:rFonts w:eastAsia="Georgia"/>
          <w:color w:val="000000" w:themeColor="text1"/>
        </w:rPr>
      </w:pPr>
      <w:r w:rsidRPr="008F0A8A">
        <w:rPr>
          <w:rFonts w:eastAsia="Georgia"/>
          <w:color w:val="000000" w:themeColor="text1"/>
        </w:rPr>
        <w:t xml:space="preserve">Using </w:t>
      </w:r>
      <w:r w:rsidRPr="008F0A8A">
        <w:rPr>
          <w:color w:val="000000" w:themeColor="text1"/>
        </w:rPr>
        <w:t>Logistic regression and Random Forest to create a propensity model to predict those customers most likely to respond positively to the new product and the campaign.</w:t>
      </w:r>
    </w:p>
    <w:p w14:paraId="4B5AB915" w14:textId="07EBAE95" w:rsidR="00D16326" w:rsidRPr="008F0A8A" w:rsidRDefault="00D16326" w:rsidP="00D16326">
      <w:pPr>
        <w:shd w:val="clear" w:color="auto" w:fill="FFFFFF"/>
        <w:spacing w:after="0" w:line="240" w:lineRule="auto"/>
        <w:rPr>
          <w:rFonts w:eastAsia="Georgia"/>
          <w:color w:val="000000" w:themeColor="text1"/>
        </w:rPr>
      </w:pPr>
      <w:r w:rsidRPr="008F0A8A">
        <w:rPr>
          <w:rFonts w:eastAsia="Georgia"/>
          <w:b/>
          <w:color w:val="000000" w:themeColor="text1"/>
        </w:rPr>
        <w:t>Titanic</w:t>
      </w:r>
      <w:r w:rsidRPr="008F0A8A">
        <w:rPr>
          <w:rFonts w:eastAsia="Georgia"/>
          <w:color w:val="000000" w:themeColor="text1"/>
        </w:rPr>
        <w:t>: Kaggle : Prediction on who will survive</w:t>
      </w:r>
    </w:p>
    <w:p w14:paraId="727B355D" w14:textId="77777777" w:rsidR="00D16326" w:rsidRPr="008F0A8A" w:rsidRDefault="00D16326" w:rsidP="00D16326">
      <w:pPr>
        <w:shd w:val="clear" w:color="auto" w:fill="FFFFFF"/>
        <w:spacing w:after="0" w:line="240" w:lineRule="auto"/>
        <w:rPr>
          <w:rFonts w:eastAsia="Georgia"/>
          <w:color w:val="000000" w:themeColor="text1"/>
        </w:rPr>
      </w:pPr>
      <w:r w:rsidRPr="008F0A8A">
        <w:rPr>
          <w:rFonts w:eastAsia="Georgia"/>
          <w:b/>
          <w:color w:val="000000" w:themeColor="text1"/>
        </w:rPr>
        <w:t>Loan Smart</w:t>
      </w:r>
      <w:r w:rsidRPr="008F0A8A">
        <w:rPr>
          <w:rFonts w:eastAsia="Georgia"/>
          <w:color w:val="000000" w:themeColor="text1"/>
        </w:rPr>
        <w:t>: Predicting interest rate offered to clients of a loan distribution agency by various financial institutions using linear regression</w:t>
      </w:r>
    </w:p>
    <w:p w14:paraId="646E41E8" w14:textId="199D7A98" w:rsidR="00D4245F" w:rsidRPr="00640045" w:rsidRDefault="001B58D9" w:rsidP="00640045">
      <w:pPr>
        <w:shd w:val="clear" w:color="auto" w:fill="FFFFFF"/>
        <w:spacing w:after="0" w:line="240" w:lineRule="auto"/>
        <w:rPr>
          <w:rFonts w:eastAsia="Georgia"/>
          <w:b/>
          <w:color w:val="000000"/>
        </w:rPr>
      </w:pPr>
      <w:r>
        <w:rPr>
          <w:rFonts w:eastAsia="Georgia"/>
          <w:b/>
          <w:color w:val="000000"/>
        </w:rPr>
        <w:t xml:space="preserve">Boston- Housing, Bigmart retail,Iris </w:t>
      </w:r>
    </w:p>
    <w:p w14:paraId="2A68B4B4" w14:textId="77777777" w:rsidR="00F37745" w:rsidRDefault="008B1AFA" w:rsidP="008B1A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 am available to interview anytime and look forward to speaking with you. You can call me at </w:t>
      </w:r>
    </w:p>
    <w:p w14:paraId="4A1E4F01" w14:textId="2D4D7FED" w:rsidR="008B1AFA" w:rsidRDefault="008B1AFA" w:rsidP="008B1AFA">
      <w:r>
        <w:rPr>
          <w:rFonts w:ascii="Arial" w:hAnsi="Arial" w:cs="Arial"/>
          <w:shd w:val="clear" w:color="auto" w:fill="FFFFFF"/>
        </w:rPr>
        <w:t>(+91) 7899724697 or email h</w:t>
      </w:r>
      <w:r w:rsidR="005C38E8">
        <w:rPr>
          <w:rFonts w:ascii="Arial" w:hAnsi="Arial" w:cs="Arial"/>
          <w:shd w:val="clear" w:color="auto" w:fill="FFFFFF"/>
        </w:rPr>
        <w:t>arsh.yaadv</w:t>
      </w:r>
      <w:r>
        <w:rPr>
          <w:rFonts w:ascii="Arial" w:hAnsi="Arial" w:cs="Arial"/>
          <w:shd w:val="clear" w:color="auto" w:fill="FFFFFF"/>
        </w:rPr>
        <w:t>@</w:t>
      </w:r>
      <w:r w:rsidR="005C38E8">
        <w:rPr>
          <w:rFonts w:ascii="Arial" w:hAnsi="Arial" w:cs="Arial"/>
          <w:shd w:val="clear" w:color="auto" w:fill="FFFFFF"/>
        </w:rPr>
        <w:t>yahoo</w:t>
      </w:r>
      <w:r>
        <w:rPr>
          <w:rFonts w:ascii="Arial" w:hAnsi="Arial" w:cs="Arial"/>
          <w:shd w:val="clear" w:color="auto" w:fill="FFFFFF"/>
        </w:rPr>
        <w:t>.com. Thank you.</w:t>
      </w:r>
    </w:p>
    <w:p w14:paraId="105E5187" w14:textId="6120C1CC" w:rsidR="00A27E0C" w:rsidRDefault="006F1211" w:rsidP="00683D1D">
      <w:pPr>
        <w:pStyle w:val="Closing"/>
        <w:spacing w:before="0" w:after="0"/>
        <w:rPr>
          <w:rFonts w:ascii="Arial" w:hAnsi="Arial" w:cs="Arial"/>
          <w:shd w:val="clear" w:color="auto" w:fill="FFFFFF"/>
        </w:rPr>
      </w:pPr>
      <w:sdt>
        <w:sdtPr>
          <w:rPr>
            <w:rFonts w:ascii="Arial" w:hAnsi="Arial" w:cs="Arial"/>
            <w:shd w:val="clear" w:color="auto" w:fill="FFFFFF"/>
          </w:rPr>
          <w:alias w:val="Sincerely:"/>
          <w:tag w:val="Sincerely:"/>
          <w:id w:val="1829016528"/>
          <w:placeholder>
            <w:docPart w:val="86032EB032B747C988AFC187C31927A7"/>
          </w:placeholder>
          <w:temporary/>
          <w:showingPlcHdr/>
          <w15:appearance w15:val="hidden"/>
        </w:sdtPr>
        <w:sdtEndPr/>
        <w:sdtContent>
          <w:r w:rsidR="00397C32" w:rsidRPr="00683D1D">
            <w:rPr>
              <w:rFonts w:ascii="Arial" w:hAnsi="Arial" w:cs="Arial"/>
              <w:shd w:val="clear" w:color="auto" w:fill="FFFFFF"/>
            </w:rPr>
            <w:t>Sincerely</w:t>
          </w:r>
        </w:sdtContent>
      </w:sdt>
      <w:r w:rsidR="00397C32" w:rsidRPr="00683D1D">
        <w:rPr>
          <w:rFonts w:ascii="Arial" w:hAnsi="Arial" w:cs="Arial"/>
          <w:shd w:val="clear" w:color="auto" w:fill="FFFFFF"/>
        </w:rPr>
        <w:t>,</w:t>
      </w:r>
    </w:p>
    <w:p w14:paraId="40B78D25" w14:textId="77777777" w:rsidR="00683D1D" w:rsidRPr="00683D1D" w:rsidRDefault="00683D1D" w:rsidP="00683D1D">
      <w:pPr>
        <w:pStyle w:val="Signature"/>
      </w:pPr>
    </w:p>
    <w:p w14:paraId="2153FEC0" w14:textId="571F0164" w:rsidR="00683D1D" w:rsidRPr="00683D1D" w:rsidRDefault="00683D1D" w:rsidP="00683D1D">
      <w:pPr>
        <w:pStyle w:val="Signature"/>
        <w:rPr>
          <w:rFonts w:ascii="Arial" w:hAnsi="Arial" w:cs="Arial"/>
          <w:b w:val="0"/>
          <w:shd w:val="clear" w:color="auto" w:fill="FFFFFF"/>
        </w:rPr>
      </w:pPr>
      <w:r w:rsidRPr="00683D1D">
        <w:rPr>
          <w:rFonts w:ascii="Arial" w:hAnsi="Arial" w:cs="Arial"/>
          <w:b w:val="0"/>
          <w:shd w:val="clear" w:color="auto" w:fill="FFFFFF"/>
        </w:rPr>
        <w:t>Harsh Kumar Yadav</w:t>
      </w:r>
    </w:p>
    <w:sectPr w:rsidR="00683D1D" w:rsidRPr="00683D1D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07AC4" w14:textId="77777777" w:rsidR="006F1211" w:rsidRDefault="006F1211">
      <w:pPr>
        <w:spacing w:line="240" w:lineRule="auto"/>
      </w:pPr>
      <w:r>
        <w:separator/>
      </w:r>
    </w:p>
  </w:endnote>
  <w:endnote w:type="continuationSeparator" w:id="0">
    <w:p w14:paraId="5A4D7F59" w14:textId="77777777" w:rsidR="006F1211" w:rsidRDefault="006F1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">
    <w:altName w:val="Calibri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3C4E" w14:textId="4BA1C270" w:rsidR="00BE0620" w:rsidRDefault="0049595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400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2C40C" w14:textId="77777777" w:rsidR="006F1211" w:rsidRDefault="006F1211">
      <w:pPr>
        <w:spacing w:line="240" w:lineRule="auto"/>
      </w:pPr>
      <w:r>
        <w:separator/>
      </w:r>
    </w:p>
  </w:footnote>
  <w:footnote w:type="continuationSeparator" w:id="0">
    <w:p w14:paraId="0E43B9CA" w14:textId="77777777" w:rsidR="006F1211" w:rsidRDefault="006F1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D46837"/>
    <w:multiLevelType w:val="multilevel"/>
    <w:tmpl w:val="4106DF3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B83176"/>
    <w:multiLevelType w:val="hybridMultilevel"/>
    <w:tmpl w:val="9266C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1468"/>
    <w:multiLevelType w:val="multilevel"/>
    <w:tmpl w:val="6A50EE7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5B37E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11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F2"/>
    <w:rsid w:val="00002284"/>
    <w:rsid w:val="00076D0B"/>
    <w:rsid w:val="00094DBB"/>
    <w:rsid w:val="00106219"/>
    <w:rsid w:val="0015413D"/>
    <w:rsid w:val="0019127D"/>
    <w:rsid w:val="00195D0F"/>
    <w:rsid w:val="001A2F27"/>
    <w:rsid w:val="001B58D9"/>
    <w:rsid w:val="00205861"/>
    <w:rsid w:val="002A36DD"/>
    <w:rsid w:val="00344818"/>
    <w:rsid w:val="00347F0B"/>
    <w:rsid w:val="00397C32"/>
    <w:rsid w:val="003D00EC"/>
    <w:rsid w:val="003F5701"/>
    <w:rsid w:val="004164FE"/>
    <w:rsid w:val="0044062F"/>
    <w:rsid w:val="004829B2"/>
    <w:rsid w:val="00495959"/>
    <w:rsid w:val="004C3EA1"/>
    <w:rsid w:val="004D163D"/>
    <w:rsid w:val="004E52A1"/>
    <w:rsid w:val="004F6B7B"/>
    <w:rsid w:val="00504E44"/>
    <w:rsid w:val="005424E6"/>
    <w:rsid w:val="005C38E8"/>
    <w:rsid w:val="00640045"/>
    <w:rsid w:val="00652DC0"/>
    <w:rsid w:val="00666941"/>
    <w:rsid w:val="00680C46"/>
    <w:rsid w:val="00683D1D"/>
    <w:rsid w:val="006C7448"/>
    <w:rsid w:val="006E430C"/>
    <w:rsid w:val="006F1211"/>
    <w:rsid w:val="007034E2"/>
    <w:rsid w:val="0078433F"/>
    <w:rsid w:val="007E4555"/>
    <w:rsid w:val="008048DB"/>
    <w:rsid w:val="00806E77"/>
    <w:rsid w:val="00810F33"/>
    <w:rsid w:val="00813757"/>
    <w:rsid w:val="00847815"/>
    <w:rsid w:val="00860372"/>
    <w:rsid w:val="00864E92"/>
    <w:rsid w:val="008B1AFA"/>
    <w:rsid w:val="008F0A8A"/>
    <w:rsid w:val="008F2EAC"/>
    <w:rsid w:val="00942E03"/>
    <w:rsid w:val="009B4FF8"/>
    <w:rsid w:val="009C0741"/>
    <w:rsid w:val="00A27E0C"/>
    <w:rsid w:val="00A812FD"/>
    <w:rsid w:val="00A97308"/>
    <w:rsid w:val="00AB5AC4"/>
    <w:rsid w:val="00AF40D7"/>
    <w:rsid w:val="00AF597D"/>
    <w:rsid w:val="00BE0620"/>
    <w:rsid w:val="00BE7CE7"/>
    <w:rsid w:val="00C42BF8"/>
    <w:rsid w:val="00C47B7F"/>
    <w:rsid w:val="00C66930"/>
    <w:rsid w:val="00C777EE"/>
    <w:rsid w:val="00D16326"/>
    <w:rsid w:val="00D4245F"/>
    <w:rsid w:val="00D44D69"/>
    <w:rsid w:val="00DD7A40"/>
    <w:rsid w:val="00DF65CD"/>
    <w:rsid w:val="00E01D44"/>
    <w:rsid w:val="00E376D0"/>
    <w:rsid w:val="00E60E99"/>
    <w:rsid w:val="00E67F6B"/>
    <w:rsid w:val="00E96F31"/>
    <w:rsid w:val="00EB45F2"/>
    <w:rsid w:val="00F05144"/>
    <w:rsid w:val="00F37745"/>
    <w:rsid w:val="00F74A17"/>
    <w:rsid w:val="00F77DA6"/>
    <w:rsid w:val="00F92CE6"/>
    <w:rsid w:val="00F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E2B9"/>
  <w15:chartTrackingRefBased/>
  <w15:docId w15:val="{B5987A25-1212-4F12-B2FB-DC160E56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284"/>
  </w:style>
  <w:style w:type="paragraph" w:styleId="Heading1">
    <w:name w:val="heading 1"/>
    <w:basedOn w:val="Normal"/>
    <w:next w:val="Normal"/>
    <w:link w:val="Heading1Char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4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404040" w:themeColor="text1" w:themeTint="BF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2"/>
    <w:qFormat/>
    <w:rsid w:val="00C777EE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3F5701"/>
    <w:rPr>
      <w:b/>
      <w:bCs/>
      <w:color w:val="006F9A" w:themeColor="accent1" w:themeShade="BF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before="720" w:after="720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Pr>
      <w:b/>
    </w:rPr>
  </w:style>
  <w:style w:type="paragraph" w:customStyle="1" w:styleId="Address">
    <w:name w:val="Address"/>
    <w:basedOn w:val="Normal"/>
    <w:uiPriority w:val="4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5"/>
    <w:unhideWhenUsed/>
    <w:qFormat/>
    <w:pPr>
      <w:spacing w:before="800" w:after="24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5"/>
    <w:rPr>
      <w:b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240" w:after="1200" w:line="240" w:lineRule="auto"/>
    </w:pPr>
  </w:style>
  <w:style w:type="character" w:customStyle="1" w:styleId="ClosingChar">
    <w:name w:val="Closing Char"/>
    <w:basedOn w:val="DefaultParagraphFont"/>
    <w:link w:val="Closing"/>
    <w:uiPriority w:val="6"/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Signature">
    <w:name w:val="Signature"/>
    <w:basedOn w:val="Normal"/>
    <w:next w:val="Normal"/>
    <w:link w:val="SignatureChar"/>
    <w:uiPriority w:val="7"/>
    <w:unhideWhenUsed/>
    <w:qFormat/>
    <w:pPr>
      <w:spacing w:after="240" w:line="240" w:lineRule="auto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7"/>
    <w:rPr>
      <w:b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95959"/>
    <w:rPr>
      <w:i/>
      <w:iCs/>
      <w:color w:val="006F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95959"/>
    <w:rPr>
      <w:i/>
      <w:iCs/>
      <w:color w:val="006F9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F5701"/>
    <w:rPr>
      <w:color w:val="006F9A" w:themeColor="accent1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3F5701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01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570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5701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F5701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570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7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701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701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5701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701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701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F5701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5701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8B1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45F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06219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udemy.com/sql-mysql-for-data-analytics-and-business-intellig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%20Yadav\AppData\Roaming\Microsoft\Templates\Resume%20cover%20letter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1541C072E04E89A6EE69A2BFAD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2E347-74D0-4A4D-8584-783E0477DB5C}"/>
      </w:docPartPr>
      <w:docPartBody>
        <w:p w:rsidR="00CC313A" w:rsidRDefault="0089461C">
          <w:pPr>
            <w:pStyle w:val="211541C072E04E89A6EE69A2BFAD59FE"/>
          </w:pPr>
          <w:r>
            <w:t>Date</w:t>
          </w:r>
        </w:p>
      </w:docPartBody>
    </w:docPart>
    <w:docPart>
      <w:docPartPr>
        <w:name w:val="86032EB032B747C988AFC187C3192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E9E25-02CB-462E-A9B0-DFEB7B10FD30}"/>
      </w:docPartPr>
      <w:docPartBody>
        <w:p w:rsidR="00CC313A" w:rsidRDefault="0089461C">
          <w:pPr>
            <w:pStyle w:val="86032EB032B747C988AFC187C31927A7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">
    <w:altName w:val="Calibri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1C"/>
    <w:rsid w:val="001223CB"/>
    <w:rsid w:val="00124E39"/>
    <w:rsid w:val="00126834"/>
    <w:rsid w:val="00144F59"/>
    <w:rsid w:val="001A3763"/>
    <w:rsid w:val="001E7C81"/>
    <w:rsid w:val="00215D44"/>
    <w:rsid w:val="00356243"/>
    <w:rsid w:val="00570CC3"/>
    <w:rsid w:val="006036A6"/>
    <w:rsid w:val="00605192"/>
    <w:rsid w:val="00690AA9"/>
    <w:rsid w:val="00746D89"/>
    <w:rsid w:val="007C0D1C"/>
    <w:rsid w:val="0089461C"/>
    <w:rsid w:val="009C79EE"/>
    <w:rsid w:val="009D436E"/>
    <w:rsid w:val="009F5880"/>
    <w:rsid w:val="00B96E77"/>
    <w:rsid w:val="00C0572B"/>
    <w:rsid w:val="00CC313A"/>
    <w:rsid w:val="00ED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FAEB125B55429C89031845ECFA3056">
    <w:name w:val="60FAEB125B55429C89031845ECFA3056"/>
  </w:style>
  <w:style w:type="paragraph" w:customStyle="1" w:styleId="7CAE1224BDC5463F9A725DEF4B0CCA51">
    <w:name w:val="7CAE1224BDC5463F9A725DEF4B0CCA51"/>
  </w:style>
  <w:style w:type="paragraph" w:customStyle="1" w:styleId="58CB83F96AD747F1AD5005C954D3BDAE">
    <w:name w:val="58CB83F96AD747F1AD5005C954D3BDAE"/>
  </w:style>
  <w:style w:type="paragraph" w:customStyle="1" w:styleId="B83D90BE329D4C4CA86C4581F1CB96F7">
    <w:name w:val="B83D90BE329D4C4CA86C4581F1CB96F7"/>
  </w:style>
  <w:style w:type="paragraph" w:customStyle="1" w:styleId="211541C072E04E89A6EE69A2BFAD59FE">
    <w:name w:val="211541C072E04E89A6EE69A2BFAD59FE"/>
  </w:style>
  <w:style w:type="paragraph" w:customStyle="1" w:styleId="B0D683F557E24745A65522907251BE12">
    <w:name w:val="B0D683F557E24745A65522907251BE12"/>
  </w:style>
  <w:style w:type="paragraph" w:customStyle="1" w:styleId="DC1C53B061FF4C4A8CA425162D5DB606">
    <w:name w:val="DC1C53B061FF4C4A8CA425162D5DB606"/>
  </w:style>
  <w:style w:type="paragraph" w:customStyle="1" w:styleId="8257BA96B57442A0ACE8AC91306C793D">
    <w:name w:val="8257BA96B57442A0ACE8AC91306C793D"/>
  </w:style>
  <w:style w:type="paragraph" w:customStyle="1" w:styleId="Address">
    <w:name w:val="Address"/>
    <w:basedOn w:val="Normal"/>
    <w:uiPriority w:val="4"/>
    <w:qFormat/>
    <w:pPr>
      <w:spacing w:after="120" w:line="360" w:lineRule="auto"/>
      <w:contextualSpacing/>
    </w:pPr>
    <w:rPr>
      <w:color w:val="262626" w:themeColor="text1" w:themeTint="D9"/>
      <w:lang w:val="en-US" w:eastAsia="ja-JP"/>
    </w:rPr>
  </w:style>
  <w:style w:type="paragraph" w:customStyle="1" w:styleId="26066284077048D899D9A43F676FA395">
    <w:name w:val="26066284077048D899D9A43F676FA395"/>
  </w:style>
  <w:style w:type="paragraph" w:customStyle="1" w:styleId="4AFA5FAD47E7467CB9FB45BF97953B95">
    <w:name w:val="4AFA5FAD47E7467CB9FB45BF97953B95"/>
  </w:style>
  <w:style w:type="paragraph" w:customStyle="1" w:styleId="CE34D1E445F242EE94E0FC69C6AA2981">
    <w:name w:val="CE34D1E445F242EE94E0FC69C6AA2981"/>
  </w:style>
  <w:style w:type="paragraph" w:customStyle="1" w:styleId="86032EB032B747C988AFC187C31927A7">
    <w:name w:val="86032EB032B747C988AFC187C31927A7"/>
  </w:style>
  <w:style w:type="paragraph" w:customStyle="1" w:styleId="CF842CE5F2FE435F8D2FC1B6DE239371">
    <w:name w:val="CF842CE5F2FE435F8D2FC1B6DE2393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(chronological).dotx</Template>
  <TotalTime>21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Rawat</dc:creator>
  <cp:keywords/>
  <dc:description/>
  <cp:lastModifiedBy>Harsh Rawat</cp:lastModifiedBy>
  <cp:revision>14</cp:revision>
  <dcterms:created xsi:type="dcterms:W3CDTF">2018-03-28T16:04:00Z</dcterms:created>
  <dcterms:modified xsi:type="dcterms:W3CDTF">2018-06-11T13:51:00Z</dcterms:modified>
</cp:coreProperties>
</file>